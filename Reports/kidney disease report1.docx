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6CFA" w14:textId="62D11A64" w:rsidR="00571ABD" w:rsidRDefault="00571ABD">
      <w:pPr>
        <w:pStyle w:val="Companyname"/>
      </w:pPr>
    </w:p>
    <w:p w14:paraId="4667707C" w14:textId="75C751F5" w:rsidR="00571ABD" w:rsidRDefault="00571ABD">
      <w:pPr>
        <w:pStyle w:val="Logo"/>
      </w:pPr>
    </w:p>
    <w:p w14:paraId="095331B2" w14:textId="7E8FE5D1" w:rsidR="00571ABD" w:rsidRDefault="005B3C82">
      <w:pPr>
        <w:pStyle w:val="Heading1"/>
      </w:pPr>
      <w:r>
        <w:t>kidney</w:t>
      </w:r>
      <w:r w:rsidR="00ED70E1">
        <w:t xml:space="preserve"> disease report</w:t>
      </w:r>
    </w:p>
    <w:p w14:paraId="731301BB" w14:textId="122ECC70" w:rsidR="00571ABD" w:rsidRDefault="00ED70E1">
      <w:pPr>
        <w:pStyle w:val="Heading2"/>
      </w:pPr>
      <w:r>
        <w:t>Symptoms and values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6300"/>
        <w:gridCol w:w="2070"/>
        <w:gridCol w:w="2430"/>
      </w:tblGrid>
      <w:tr w:rsidR="00571ABD" w14:paraId="0D9F4174" w14:textId="77777777" w:rsidTr="00EF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3B366AA1" w14:textId="1BFD5520" w:rsidR="00571ABD" w:rsidRDefault="00ED70E1" w:rsidP="004A4768">
            <w:pPr>
              <w:pStyle w:val="Heading3"/>
              <w:outlineLvl w:val="2"/>
            </w:pPr>
            <w:r>
              <w:t>Symptoms</w:t>
            </w:r>
          </w:p>
        </w:tc>
        <w:tc>
          <w:tcPr>
            <w:tcW w:w="2070" w:type="dxa"/>
          </w:tcPr>
          <w:p w14:paraId="31A57A88" w14:textId="3FF07638" w:rsidR="00571ABD" w:rsidRDefault="00ED70E1" w:rsidP="004A4768">
            <w:pPr>
              <w:pStyle w:val="Heading3"/>
              <w:outlineLvl w:val="2"/>
            </w:pPr>
            <w:r>
              <w:t>values</w:t>
            </w:r>
          </w:p>
        </w:tc>
        <w:sdt>
          <w:sdtPr>
            <w:alias w:val="Status:"/>
            <w:tag w:val="Status:"/>
            <w:id w:val="-1692374097"/>
            <w:placeholder>
              <w:docPart w:val="0C5EF8BD537347E682018904FBC4A413"/>
            </w:placeholder>
            <w:temporary/>
            <w:showingPlcHdr/>
            <w15:appearance w15:val="hidden"/>
          </w:sdtPr>
          <w:sdtContent>
            <w:tc>
              <w:tcPr>
                <w:tcW w:w="2430" w:type="dxa"/>
              </w:tcPr>
              <w:p w14:paraId="345A774B" w14:textId="77777777" w:rsidR="00571ABD" w:rsidRDefault="004A4768" w:rsidP="004A4768">
                <w:pPr>
                  <w:pStyle w:val="Heading3"/>
                  <w:outlineLvl w:val="2"/>
                </w:pPr>
                <w:r>
                  <w:t>Status</w:t>
                </w:r>
              </w:p>
            </w:tc>
          </w:sdtContent>
        </w:sdt>
      </w:tr>
      <w:tr w:rsidR="00571ABD" w14:paraId="77B268BD" w14:textId="77777777" w:rsidTr="00EF16BE">
        <w:tc>
          <w:tcPr>
            <w:tcW w:w="6300" w:type="dxa"/>
          </w:tcPr>
          <w:p w14:paraId="319EC460" w14:textId="1C6CB7FB" w:rsidR="00571ABD" w:rsidRPr="004A4768" w:rsidRDefault="00ED70E1" w:rsidP="004A4768">
            <w:r>
              <w:t>Age</w:t>
            </w:r>
          </w:p>
        </w:tc>
        <w:tc>
          <w:tcPr>
            <w:tcW w:w="2070" w:type="dxa"/>
          </w:tcPr>
          <w:p w14:paraId="32E06A6C" w14:textId="5B1E064B" w:rsidR="00571ABD" w:rsidRDefault="009201B8" w:rsidP="003A12B5">
            <w:r>
              <w:t>48</w:t>
            </w:r>
          </w:p>
        </w:tc>
        <w:tc>
          <w:tcPr>
            <w:tcW w:w="2430" w:type="dxa"/>
          </w:tcPr>
          <w:p w14:paraId="665F7903" w14:textId="50101B75" w:rsidR="00571ABD" w:rsidRDefault="00ED70E1" w:rsidP="003A12B5">
            <w:r>
              <w:t xml:space="preserve"> </w:t>
            </w:r>
          </w:p>
        </w:tc>
      </w:tr>
      <w:tr w:rsidR="00571ABD" w14:paraId="7F96AD24" w14:textId="77777777" w:rsidTr="00EF16BE">
        <w:tc>
          <w:tcPr>
            <w:tcW w:w="6300" w:type="dxa"/>
          </w:tcPr>
          <w:p w14:paraId="12691625" w14:textId="4A07E68D" w:rsidR="00571ABD" w:rsidRDefault="002165AD">
            <w:r>
              <w:t>Blood pressure</w:t>
            </w:r>
          </w:p>
        </w:tc>
        <w:tc>
          <w:tcPr>
            <w:tcW w:w="2070" w:type="dxa"/>
          </w:tcPr>
          <w:p w14:paraId="64834A1A" w14:textId="2DD9EC71" w:rsidR="00571ABD" w:rsidRDefault="002165AD">
            <w:r>
              <w:t>70</w:t>
            </w:r>
          </w:p>
        </w:tc>
        <w:tc>
          <w:tcPr>
            <w:tcW w:w="2430" w:type="dxa"/>
          </w:tcPr>
          <w:p w14:paraId="1BBEBE49" w14:textId="7F9E26F6" w:rsidR="00571ABD" w:rsidRDefault="002165AD">
            <w:r>
              <w:t>mm/hg</w:t>
            </w:r>
          </w:p>
        </w:tc>
      </w:tr>
      <w:tr w:rsidR="00571ABD" w14:paraId="267E0662" w14:textId="77777777" w:rsidTr="00EF16BE">
        <w:tc>
          <w:tcPr>
            <w:tcW w:w="6300" w:type="dxa"/>
          </w:tcPr>
          <w:p w14:paraId="527D27E0" w14:textId="5A8B5D8E" w:rsidR="00571ABD" w:rsidRPr="00ED70E1" w:rsidRDefault="002165AD">
            <w:r>
              <w:t>Albumin</w:t>
            </w:r>
          </w:p>
        </w:tc>
        <w:tc>
          <w:tcPr>
            <w:tcW w:w="2070" w:type="dxa"/>
          </w:tcPr>
          <w:p w14:paraId="266FA880" w14:textId="538C1893" w:rsidR="00ED70E1" w:rsidRDefault="00191548">
            <w:r>
              <w:t>4.0</w:t>
            </w:r>
          </w:p>
        </w:tc>
        <w:tc>
          <w:tcPr>
            <w:tcW w:w="2430" w:type="dxa"/>
          </w:tcPr>
          <w:p w14:paraId="249FEE19" w14:textId="40978F80" w:rsidR="00571ABD" w:rsidRDefault="00571ABD"/>
        </w:tc>
      </w:tr>
      <w:tr w:rsidR="00571ABD" w14:paraId="451F894E" w14:textId="77777777" w:rsidTr="00EF16BE">
        <w:tc>
          <w:tcPr>
            <w:tcW w:w="6300" w:type="dxa"/>
          </w:tcPr>
          <w:p w14:paraId="4BC79426" w14:textId="39B0CD20" w:rsidR="00571ABD" w:rsidRDefault="00191548">
            <w:r>
              <w:t>Blood sugar level</w:t>
            </w:r>
          </w:p>
        </w:tc>
        <w:tc>
          <w:tcPr>
            <w:tcW w:w="2070" w:type="dxa"/>
          </w:tcPr>
          <w:p w14:paraId="428B58A3" w14:textId="070D5ABD" w:rsidR="00571ABD" w:rsidRDefault="00F90ECD">
            <w:r>
              <w:t>0</w:t>
            </w:r>
          </w:p>
        </w:tc>
        <w:tc>
          <w:tcPr>
            <w:tcW w:w="2430" w:type="dxa"/>
          </w:tcPr>
          <w:p w14:paraId="76D42F17" w14:textId="480E1C9A" w:rsidR="00571ABD" w:rsidRDefault="00571ABD"/>
        </w:tc>
      </w:tr>
      <w:tr w:rsidR="00571ABD" w14:paraId="6DE34218" w14:textId="77777777" w:rsidTr="00EF16BE">
        <w:tc>
          <w:tcPr>
            <w:tcW w:w="6300" w:type="dxa"/>
          </w:tcPr>
          <w:p w14:paraId="65E34A3A" w14:textId="0120E2BD" w:rsidR="00571ABD" w:rsidRDefault="00F90ECD">
            <w:r>
              <w:t>Red blood cells count</w:t>
            </w:r>
          </w:p>
        </w:tc>
        <w:tc>
          <w:tcPr>
            <w:tcW w:w="2070" w:type="dxa"/>
          </w:tcPr>
          <w:p w14:paraId="5BA38B8E" w14:textId="142C874B" w:rsidR="00571ABD" w:rsidRDefault="008136EB">
            <w:r>
              <w:t>0</w:t>
            </w:r>
          </w:p>
        </w:tc>
        <w:tc>
          <w:tcPr>
            <w:tcW w:w="2430" w:type="dxa"/>
          </w:tcPr>
          <w:p w14:paraId="2C2DA36C" w14:textId="7656E50C" w:rsidR="00571ABD" w:rsidRDefault="008136EB">
            <w:r>
              <w:t>Normal</w:t>
            </w:r>
          </w:p>
        </w:tc>
      </w:tr>
      <w:tr w:rsidR="00571ABD" w14:paraId="3AC06410" w14:textId="77777777" w:rsidTr="00EF16BE">
        <w:tc>
          <w:tcPr>
            <w:tcW w:w="6300" w:type="dxa"/>
          </w:tcPr>
          <w:p w14:paraId="426B8715" w14:textId="7872F52A" w:rsidR="00571ABD" w:rsidRDefault="008136EB">
            <w:r>
              <w:t>Pus cell clumps</w:t>
            </w:r>
          </w:p>
        </w:tc>
        <w:tc>
          <w:tcPr>
            <w:tcW w:w="2070" w:type="dxa"/>
          </w:tcPr>
          <w:p w14:paraId="322A0DEA" w14:textId="383CDCBC" w:rsidR="00571ABD" w:rsidRDefault="0021488A">
            <w:r>
              <w:t>1</w:t>
            </w:r>
          </w:p>
        </w:tc>
        <w:tc>
          <w:tcPr>
            <w:tcW w:w="2430" w:type="dxa"/>
          </w:tcPr>
          <w:p w14:paraId="1264A952" w14:textId="11ECF37D" w:rsidR="00571ABD" w:rsidRDefault="00571ABD"/>
        </w:tc>
      </w:tr>
      <w:tr w:rsidR="00571ABD" w14:paraId="64E47BE1" w14:textId="77777777" w:rsidTr="00EF16BE">
        <w:tc>
          <w:tcPr>
            <w:tcW w:w="6300" w:type="dxa"/>
          </w:tcPr>
          <w:p w14:paraId="7AC3D5A3" w14:textId="01973E37" w:rsidR="00571ABD" w:rsidRPr="0021488A" w:rsidRDefault="0021488A" w:rsidP="003A12B5">
            <w:pPr>
              <w:pStyle w:val="Heading3"/>
              <w:outlineLvl w:val="2"/>
            </w:pPr>
            <w:r w:rsidRPr="0021488A">
              <w:rPr>
                <w:color w:val="212529"/>
                <w:shd w:val="clear" w:color="auto" w:fill="FFFFFF"/>
              </w:rPr>
              <w:t>Serum Creatinine</w:t>
            </w:r>
          </w:p>
        </w:tc>
        <w:tc>
          <w:tcPr>
            <w:tcW w:w="2070" w:type="dxa"/>
          </w:tcPr>
          <w:p w14:paraId="45E7CBCC" w14:textId="5691495A" w:rsidR="00571ABD" w:rsidRPr="009969F5" w:rsidRDefault="00294621" w:rsidP="003A12B5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3.8</w:t>
            </w:r>
          </w:p>
        </w:tc>
        <w:tc>
          <w:tcPr>
            <w:tcW w:w="2430" w:type="dxa"/>
          </w:tcPr>
          <w:p w14:paraId="68822C25" w14:textId="6C8C5E4A" w:rsidR="00571ABD" w:rsidRPr="00294621" w:rsidRDefault="00294621" w:rsidP="003A12B5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mgs/dls</w:t>
            </w:r>
          </w:p>
        </w:tc>
      </w:tr>
      <w:tr w:rsidR="0070244F" w14:paraId="1FF65A7A" w14:textId="77777777" w:rsidTr="00EF16BE">
        <w:tc>
          <w:tcPr>
            <w:tcW w:w="6300" w:type="dxa"/>
          </w:tcPr>
          <w:p w14:paraId="2C714AEB" w14:textId="729B1F78" w:rsidR="0070244F" w:rsidRDefault="00BB1C71" w:rsidP="0070244F">
            <w:r>
              <w:t>Packed cell volume</w:t>
            </w:r>
          </w:p>
        </w:tc>
        <w:tc>
          <w:tcPr>
            <w:tcW w:w="2070" w:type="dxa"/>
          </w:tcPr>
          <w:p w14:paraId="1153ED98" w14:textId="31112AB3" w:rsidR="0070244F" w:rsidRDefault="00BB1C71" w:rsidP="0070244F">
            <w:r>
              <w:t>32</w:t>
            </w:r>
          </w:p>
        </w:tc>
        <w:tc>
          <w:tcPr>
            <w:tcW w:w="2430" w:type="dxa"/>
          </w:tcPr>
          <w:p w14:paraId="5BCE99FD" w14:textId="35DB8CAF" w:rsidR="0070244F" w:rsidRDefault="0070244F" w:rsidP="0070244F"/>
        </w:tc>
      </w:tr>
      <w:tr w:rsidR="0070244F" w14:paraId="669B5CEF" w14:textId="77777777" w:rsidTr="00EF16BE">
        <w:tc>
          <w:tcPr>
            <w:tcW w:w="6300" w:type="dxa"/>
          </w:tcPr>
          <w:p w14:paraId="48F9AC72" w14:textId="76EA5A7B" w:rsidR="0070244F" w:rsidRDefault="0035180F" w:rsidP="0070244F">
            <w:r>
              <w:t>White blood cell count</w:t>
            </w:r>
          </w:p>
        </w:tc>
        <w:tc>
          <w:tcPr>
            <w:tcW w:w="2070" w:type="dxa"/>
          </w:tcPr>
          <w:p w14:paraId="2D597F1C" w14:textId="7E25D08C" w:rsidR="0070244F" w:rsidRDefault="0035180F" w:rsidP="0070244F">
            <w:r>
              <w:t>6700</w:t>
            </w:r>
          </w:p>
        </w:tc>
        <w:tc>
          <w:tcPr>
            <w:tcW w:w="2430" w:type="dxa"/>
          </w:tcPr>
          <w:p w14:paraId="5D6E2C03" w14:textId="727E2B42" w:rsidR="0070244F" w:rsidRDefault="0070244F" w:rsidP="0070244F"/>
        </w:tc>
      </w:tr>
      <w:tr w:rsidR="0070244F" w14:paraId="2DF33A87" w14:textId="77777777" w:rsidTr="00EF16BE">
        <w:tc>
          <w:tcPr>
            <w:tcW w:w="6300" w:type="dxa"/>
          </w:tcPr>
          <w:p w14:paraId="7149219A" w14:textId="5D099437" w:rsidR="0070244F" w:rsidRDefault="00DC4497" w:rsidP="0070244F">
            <w:r>
              <w:t>Hypertension</w:t>
            </w:r>
          </w:p>
        </w:tc>
        <w:tc>
          <w:tcPr>
            <w:tcW w:w="2070" w:type="dxa"/>
          </w:tcPr>
          <w:p w14:paraId="1D9AF68D" w14:textId="206A3D8C" w:rsidR="0070244F" w:rsidRDefault="00DC4497" w:rsidP="0070244F">
            <w:r>
              <w:t>1</w:t>
            </w:r>
          </w:p>
        </w:tc>
        <w:tc>
          <w:tcPr>
            <w:tcW w:w="2430" w:type="dxa"/>
          </w:tcPr>
          <w:p w14:paraId="5CF13E63" w14:textId="2FFB4080" w:rsidR="0070244F" w:rsidRDefault="00DC4497" w:rsidP="0070244F">
            <w:r>
              <w:t>Yes</w:t>
            </w:r>
          </w:p>
        </w:tc>
      </w:tr>
      <w:tr w:rsidR="0070244F" w14:paraId="10DE1E21" w14:textId="77777777" w:rsidTr="00EF16BE">
        <w:tc>
          <w:tcPr>
            <w:tcW w:w="6300" w:type="dxa"/>
          </w:tcPr>
          <w:p w14:paraId="6719095C" w14:textId="54E63754" w:rsidR="0070244F" w:rsidRDefault="0070244F" w:rsidP="0070244F"/>
        </w:tc>
        <w:tc>
          <w:tcPr>
            <w:tcW w:w="2070" w:type="dxa"/>
          </w:tcPr>
          <w:p w14:paraId="4688F0BA" w14:textId="1EE580A3" w:rsidR="0070244F" w:rsidRDefault="0070244F" w:rsidP="0070244F"/>
        </w:tc>
        <w:tc>
          <w:tcPr>
            <w:tcW w:w="2430" w:type="dxa"/>
          </w:tcPr>
          <w:p w14:paraId="0E87F567" w14:textId="6BEEB8D8" w:rsidR="0070244F" w:rsidRDefault="0070244F" w:rsidP="0070244F"/>
        </w:tc>
      </w:tr>
    </w:tbl>
    <w:p w14:paraId="7A6332C1" w14:textId="0B91380F" w:rsidR="00571ABD" w:rsidRDefault="009969F5">
      <w:pPr>
        <w:pStyle w:val="Heading2"/>
      </w:pPr>
      <w:r>
        <w:t xml:space="preserve">Final report </w:t>
      </w:r>
    </w:p>
    <w:p w14:paraId="4A9F072E" w14:textId="55269648" w:rsidR="00571ABD" w:rsidRDefault="009969F5">
      <w:r>
        <w:t xml:space="preserve">Effected </w:t>
      </w:r>
    </w:p>
    <w:sectPr w:rsidR="00571ABD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22A93" w14:textId="77777777" w:rsidR="00B861A7" w:rsidRDefault="00B861A7">
      <w:r>
        <w:separator/>
      </w:r>
    </w:p>
  </w:endnote>
  <w:endnote w:type="continuationSeparator" w:id="0">
    <w:p w14:paraId="3D43C19C" w14:textId="77777777" w:rsidR="00B861A7" w:rsidRDefault="00B86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DB174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B089F" w14:textId="77777777" w:rsidR="00B861A7" w:rsidRDefault="00B861A7">
      <w:r>
        <w:separator/>
      </w:r>
    </w:p>
  </w:footnote>
  <w:footnote w:type="continuationSeparator" w:id="0">
    <w:p w14:paraId="17C4CD8C" w14:textId="77777777" w:rsidR="00B861A7" w:rsidRDefault="00B86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557437">
    <w:abstractNumId w:val="9"/>
  </w:num>
  <w:num w:numId="2" w16cid:durableId="1205482312">
    <w:abstractNumId w:val="7"/>
  </w:num>
  <w:num w:numId="3" w16cid:durableId="1831406446">
    <w:abstractNumId w:val="6"/>
  </w:num>
  <w:num w:numId="4" w16cid:durableId="1519469053">
    <w:abstractNumId w:val="5"/>
  </w:num>
  <w:num w:numId="5" w16cid:durableId="849679936">
    <w:abstractNumId w:val="4"/>
  </w:num>
  <w:num w:numId="6" w16cid:durableId="1974552479">
    <w:abstractNumId w:val="8"/>
  </w:num>
  <w:num w:numId="7" w16cid:durableId="1047604035">
    <w:abstractNumId w:val="3"/>
  </w:num>
  <w:num w:numId="8" w16cid:durableId="266277893">
    <w:abstractNumId w:val="2"/>
  </w:num>
  <w:num w:numId="9" w16cid:durableId="195583162">
    <w:abstractNumId w:val="1"/>
  </w:num>
  <w:num w:numId="10" w16cid:durableId="459228723">
    <w:abstractNumId w:val="0"/>
  </w:num>
  <w:num w:numId="11" w16cid:durableId="1451170958">
    <w:abstractNumId w:val="11"/>
  </w:num>
  <w:num w:numId="12" w16cid:durableId="1730378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E1"/>
    <w:rsid w:val="00003E29"/>
    <w:rsid w:val="000466A6"/>
    <w:rsid w:val="0005386B"/>
    <w:rsid w:val="000B4F07"/>
    <w:rsid w:val="000C3800"/>
    <w:rsid w:val="000F739B"/>
    <w:rsid w:val="00156DFB"/>
    <w:rsid w:val="00191548"/>
    <w:rsid w:val="001973F4"/>
    <w:rsid w:val="001B60BC"/>
    <w:rsid w:val="001B7FE7"/>
    <w:rsid w:val="001D6F3F"/>
    <w:rsid w:val="001F039C"/>
    <w:rsid w:val="0021488A"/>
    <w:rsid w:val="002165AD"/>
    <w:rsid w:val="00237E27"/>
    <w:rsid w:val="00267213"/>
    <w:rsid w:val="00294621"/>
    <w:rsid w:val="002B07FF"/>
    <w:rsid w:val="0035180F"/>
    <w:rsid w:val="003A12B5"/>
    <w:rsid w:val="003F0874"/>
    <w:rsid w:val="00413740"/>
    <w:rsid w:val="004412CB"/>
    <w:rsid w:val="0048263E"/>
    <w:rsid w:val="004835D4"/>
    <w:rsid w:val="004A1D74"/>
    <w:rsid w:val="004A4768"/>
    <w:rsid w:val="004D0129"/>
    <w:rsid w:val="00571ABD"/>
    <w:rsid w:val="005B3C82"/>
    <w:rsid w:val="00602D15"/>
    <w:rsid w:val="006611D9"/>
    <w:rsid w:val="0068098F"/>
    <w:rsid w:val="006952EB"/>
    <w:rsid w:val="0070244F"/>
    <w:rsid w:val="007844B0"/>
    <w:rsid w:val="008136EB"/>
    <w:rsid w:val="00860BE1"/>
    <w:rsid w:val="00875DA4"/>
    <w:rsid w:val="00917EAE"/>
    <w:rsid w:val="009201B8"/>
    <w:rsid w:val="009969F5"/>
    <w:rsid w:val="00AE6673"/>
    <w:rsid w:val="00B068E6"/>
    <w:rsid w:val="00B109B2"/>
    <w:rsid w:val="00B861A7"/>
    <w:rsid w:val="00BA5045"/>
    <w:rsid w:val="00BB1C71"/>
    <w:rsid w:val="00C048FB"/>
    <w:rsid w:val="00C065BE"/>
    <w:rsid w:val="00C2505B"/>
    <w:rsid w:val="00C464FA"/>
    <w:rsid w:val="00D11F1F"/>
    <w:rsid w:val="00DC4497"/>
    <w:rsid w:val="00DC4535"/>
    <w:rsid w:val="00E365B1"/>
    <w:rsid w:val="00ED70E1"/>
    <w:rsid w:val="00EF16BE"/>
    <w:rsid w:val="00F24D1D"/>
    <w:rsid w:val="00F90ECD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B837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7844B0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  <w:tblStylePr w:type="band2Vert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5EF8BD537347E682018904FBC4A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DD6C5-6F36-4D6F-A51A-4CF9DB33DA28}"/>
      </w:docPartPr>
      <w:docPartBody>
        <w:p w:rsidR="00340640" w:rsidRDefault="00340640">
          <w:pPr>
            <w:pStyle w:val="0C5EF8BD537347E682018904FBC4A413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40"/>
    <w:rsid w:val="00340640"/>
    <w:rsid w:val="0066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EF8BD537347E682018904FBC4A413">
    <w:name w:val="0C5EF8BD537347E682018904FBC4A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AED09CB-92A0-414F-B35F-F9C2F2F10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086410-FAE5-46E1-9CB0-7F0B443429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4CB403-43D3-4084-BAD4-497D989717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2022-10-17T18:18:00Z</dcterms:created>
  <dcterms:modified xsi:type="dcterms:W3CDTF">2022-10-17T18:26:00Z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