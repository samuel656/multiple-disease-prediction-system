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7E8FE5D1" w:rsidR="00571ABD" w:rsidRDefault="005B3C82">
      <w:pPr>
        <w:pStyle w:val="Heading1"/>
      </w:pPr>
      <w:r>
        <w:t>kidney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1C6CB7FB" w:rsidR="00571ABD" w:rsidRPr="004A4768" w:rsidRDefault="00ED70E1" w:rsidP="004A4768">
            <w:r>
              <w:t>Age</w:t>
            </w:r>
          </w:p>
        </w:tc>
        <w:tc>
          <w:tcPr>
            <w:tcW w:w="2070" w:type="dxa"/>
          </w:tcPr>
          <w:p w14:paraId="32E06A6C" w14:textId="2CE5EA0B" w:rsidR="00571ABD" w:rsidRDefault="00540C9D" w:rsidP="003A12B5">
            <w:r>
              <w:t>17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4A07E68D" w:rsidR="00571ABD" w:rsidRDefault="002165AD">
            <w:r>
              <w:t>Blood pressure</w:t>
            </w:r>
          </w:p>
        </w:tc>
        <w:tc>
          <w:tcPr>
            <w:tcW w:w="2070" w:type="dxa"/>
          </w:tcPr>
          <w:p w14:paraId="64834A1A" w14:textId="50E1E3F5" w:rsidR="00571ABD" w:rsidRDefault="00017979">
            <w:r>
              <w:t>60</w:t>
            </w:r>
          </w:p>
        </w:tc>
        <w:tc>
          <w:tcPr>
            <w:tcW w:w="2430" w:type="dxa"/>
          </w:tcPr>
          <w:p w14:paraId="1BBEBE49" w14:textId="7F9E26F6" w:rsidR="00571ABD" w:rsidRDefault="002165AD">
            <w:r>
              <w:t>mm/hg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5A8B5D8E" w:rsidR="00571ABD" w:rsidRPr="00ED70E1" w:rsidRDefault="002165AD">
            <w:r>
              <w:t>Albumin</w:t>
            </w:r>
          </w:p>
        </w:tc>
        <w:tc>
          <w:tcPr>
            <w:tcW w:w="2070" w:type="dxa"/>
          </w:tcPr>
          <w:p w14:paraId="266FA880" w14:textId="07E97F4F" w:rsidR="00ED70E1" w:rsidRDefault="008A1012">
            <w:r>
              <w:t>0.0</w:t>
            </w:r>
          </w:p>
        </w:tc>
        <w:tc>
          <w:tcPr>
            <w:tcW w:w="2430" w:type="dxa"/>
          </w:tcPr>
          <w:p w14:paraId="249FEE19" w14:textId="40978F80" w:rsidR="00571ABD" w:rsidRDefault="00571ABD"/>
        </w:tc>
      </w:tr>
      <w:tr w:rsidR="00571ABD" w14:paraId="451F894E" w14:textId="77777777" w:rsidTr="00EF16BE">
        <w:tc>
          <w:tcPr>
            <w:tcW w:w="6300" w:type="dxa"/>
          </w:tcPr>
          <w:p w14:paraId="4BC79426" w14:textId="39B0CD20" w:rsidR="00571ABD" w:rsidRDefault="00191548">
            <w:r>
              <w:t>Blood sugar level</w:t>
            </w:r>
          </w:p>
        </w:tc>
        <w:tc>
          <w:tcPr>
            <w:tcW w:w="2070" w:type="dxa"/>
          </w:tcPr>
          <w:p w14:paraId="428B58A3" w14:textId="070D5ABD" w:rsidR="00571ABD" w:rsidRDefault="00F90ECD">
            <w:r>
              <w:t>0</w:t>
            </w:r>
          </w:p>
        </w:tc>
        <w:tc>
          <w:tcPr>
            <w:tcW w:w="2430" w:type="dxa"/>
          </w:tcPr>
          <w:p w14:paraId="76D42F17" w14:textId="480E1C9A" w:rsidR="00571ABD" w:rsidRDefault="00571ABD"/>
        </w:tc>
      </w:tr>
      <w:tr w:rsidR="00571ABD" w14:paraId="6DE34218" w14:textId="77777777" w:rsidTr="00EF16BE">
        <w:tc>
          <w:tcPr>
            <w:tcW w:w="6300" w:type="dxa"/>
          </w:tcPr>
          <w:p w14:paraId="65E34A3A" w14:textId="0120E2BD" w:rsidR="00571ABD" w:rsidRDefault="00F90ECD">
            <w:r>
              <w:t>Red blood cells count</w:t>
            </w:r>
          </w:p>
        </w:tc>
        <w:tc>
          <w:tcPr>
            <w:tcW w:w="2070" w:type="dxa"/>
          </w:tcPr>
          <w:p w14:paraId="5BA38B8E" w14:textId="142C874B" w:rsidR="00571ABD" w:rsidRDefault="008136EB">
            <w:r>
              <w:t>0</w:t>
            </w:r>
          </w:p>
        </w:tc>
        <w:tc>
          <w:tcPr>
            <w:tcW w:w="2430" w:type="dxa"/>
          </w:tcPr>
          <w:p w14:paraId="2C2DA36C" w14:textId="7656E50C" w:rsidR="00571ABD" w:rsidRDefault="008136EB">
            <w:r>
              <w:t>Normal</w:t>
            </w:r>
          </w:p>
        </w:tc>
      </w:tr>
      <w:tr w:rsidR="00571ABD" w14:paraId="3AC06410" w14:textId="77777777" w:rsidTr="00EF16BE">
        <w:tc>
          <w:tcPr>
            <w:tcW w:w="6300" w:type="dxa"/>
          </w:tcPr>
          <w:p w14:paraId="426B8715" w14:textId="7872F52A" w:rsidR="00571ABD" w:rsidRDefault="008136EB">
            <w:r>
              <w:t>Pus cell clumps</w:t>
            </w:r>
          </w:p>
        </w:tc>
        <w:tc>
          <w:tcPr>
            <w:tcW w:w="2070" w:type="dxa"/>
          </w:tcPr>
          <w:p w14:paraId="322A0DEA" w14:textId="6F2D2490" w:rsidR="00571ABD" w:rsidRDefault="008A1012">
            <w:r>
              <w:t>0</w:t>
            </w:r>
          </w:p>
        </w:tc>
        <w:tc>
          <w:tcPr>
            <w:tcW w:w="2430" w:type="dxa"/>
          </w:tcPr>
          <w:p w14:paraId="1264A952" w14:textId="11ECF37D" w:rsidR="00571ABD" w:rsidRDefault="00571ABD"/>
        </w:tc>
      </w:tr>
      <w:tr w:rsidR="00571ABD" w14:paraId="64E47BE1" w14:textId="77777777" w:rsidTr="00EF16BE">
        <w:tc>
          <w:tcPr>
            <w:tcW w:w="6300" w:type="dxa"/>
          </w:tcPr>
          <w:p w14:paraId="7AC3D5A3" w14:textId="01973E37" w:rsidR="00571ABD" w:rsidRPr="0021488A" w:rsidRDefault="0021488A" w:rsidP="003A12B5">
            <w:pPr>
              <w:pStyle w:val="Heading3"/>
              <w:outlineLvl w:val="2"/>
            </w:pPr>
            <w:r w:rsidRPr="0021488A">
              <w:rPr>
                <w:color w:val="212529"/>
                <w:shd w:val="clear" w:color="auto" w:fill="FFFFFF"/>
              </w:rPr>
              <w:t>Serum Creatinine</w:t>
            </w:r>
          </w:p>
        </w:tc>
        <w:tc>
          <w:tcPr>
            <w:tcW w:w="2070" w:type="dxa"/>
          </w:tcPr>
          <w:p w14:paraId="45E7CBCC" w14:textId="0B0AA899" w:rsidR="00571ABD" w:rsidRPr="009969F5" w:rsidRDefault="008A1012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2430" w:type="dxa"/>
          </w:tcPr>
          <w:p w14:paraId="68822C25" w14:textId="6C8C5E4A" w:rsidR="00571ABD" w:rsidRPr="00294621" w:rsidRDefault="00294621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mgs/dls</w:t>
            </w: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729B1F78" w:rsidR="0070244F" w:rsidRDefault="00BB1C71" w:rsidP="0070244F">
            <w:r>
              <w:t>Packed cell volume</w:t>
            </w:r>
          </w:p>
        </w:tc>
        <w:tc>
          <w:tcPr>
            <w:tcW w:w="2070" w:type="dxa"/>
          </w:tcPr>
          <w:p w14:paraId="1153ED98" w14:textId="0C17FAFD" w:rsidR="0070244F" w:rsidRDefault="008A1012" w:rsidP="0070244F">
            <w:r>
              <w:t>51</w:t>
            </w:r>
          </w:p>
        </w:tc>
        <w:tc>
          <w:tcPr>
            <w:tcW w:w="2430" w:type="dxa"/>
          </w:tcPr>
          <w:p w14:paraId="5BCE99FD" w14:textId="35DB8CAF" w:rsidR="0070244F" w:rsidRDefault="0070244F" w:rsidP="0070244F"/>
        </w:tc>
      </w:tr>
      <w:tr w:rsidR="0070244F" w14:paraId="669B5CEF" w14:textId="77777777" w:rsidTr="00EF16BE">
        <w:tc>
          <w:tcPr>
            <w:tcW w:w="6300" w:type="dxa"/>
          </w:tcPr>
          <w:p w14:paraId="48F9AC72" w14:textId="76EA5A7B" w:rsidR="0070244F" w:rsidRDefault="0035180F" w:rsidP="0070244F">
            <w:r>
              <w:t>White blood cell count</w:t>
            </w:r>
          </w:p>
        </w:tc>
        <w:tc>
          <w:tcPr>
            <w:tcW w:w="2070" w:type="dxa"/>
          </w:tcPr>
          <w:p w14:paraId="2D597F1C" w14:textId="1FAD6D84" w:rsidR="0070244F" w:rsidRDefault="00B00EA6" w:rsidP="0070244F">
            <w:r>
              <w:t>7200</w:t>
            </w:r>
          </w:p>
        </w:tc>
        <w:tc>
          <w:tcPr>
            <w:tcW w:w="2430" w:type="dxa"/>
          </w:tcPr>
          <w:p w14:paraId="5D6E2C03" w14:textId="727E2B42" w:rsidR="0070244F" w:rsidRDefault="0070244F" w:rsidP="0070244F"/>
        </w:tc>
      </w:tr>
      <w:tr w:rsidR="0070244F" w14:paraId="2DF33A87" w14:textId="77777777" w:rsidTr="00EF16BE">
        <w:tc>
          <w:tcPr>
            <w:tcW w:w="6300" w:type="dxa"/>
          </w:tcPr>
          <w:p w14:paraId="7149219A" w14:textId="5D099437" w:rsidR="0070244F" w:rsidRDefault="00DC4497" w:rsidP="0070244F">
            <w:r>
              <w:t>Hypertension</w:t>
            </w:r>
          </w:p>
        </w:tc>
        <w:tc>
          <w:tcPr>
            <w:tcW w:w="2070" w:type="dxa"/>
          </w:tcPr>
          <w:p w14:paraId="1D9AF68D" w14:textId="042B8D80" w:rsidR="0070244F" w:rsidRDefault="00B00EA6" w:rsidP="0070244F">
            <w:r>
              <w:t>0</w:t>
            </w:r>
          </w:p>
        </w:tc>
        <w:tc>
          <w:tcPr>
            <w:tcW w:w="2430" w:type="dxa"/>
          </w:tcPr>
          <w:p w14:paraId="5CF13E63" w14:textId="7C1602DC" w:rsidR="00B00EA6" w:rsidRDefault="00B00EA6" w:rsidP="0070244F">
            <w:r>
              <w:t>No</w:t>
            </w:r>
          </w:p>
        </w:tc>
      </w:tr>
      <w:tr w:rsidR="0070244F" w14:paraId="10DE1E21" w14:textId="77777777" w:rsidTr="00EF16BE">
        <w:tc>
          <w:tcPr>
            <w:tcW w:w="6300" w:type="dxa"/>
          </w:tcPr>
          <w:p w14:paraId="6719095C" w14:textId="54E63754" w:rsidR="0070244F" w:rsidRDefault="0070244F" w:rsidP="0070244F"/>
        </w:tc>
        <w:tc>
          <w:tcPr>
            <w:tcW w:w="2070" w:type="dxa"/>
          </w:tcPr>
          <w:p w14:paraId="4688F0BA" w14:textId="1EE580A3" w:rsidR="0070244F" w:rsidRDefault="0070244F" w:rsidP="0070244F"/>
        </w:tc>
        <w:tc>
          <w:tcPr>
            <w:tcW w:w="2430" w:type="dxa"/>
          </w:tcPr>
          <w:p w14:paraId="0E87F567" w14:textId="6BEEB8D8" w:rsidR="0070244F" w:rsidRDefault="0070244F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184CA675" w:rsidR="00571ABD" w:rsidRDefault="00B00EA6">
      <w:r>
        <w:t xml:space="preserve">Not </w:t>
      </w:r>
      <w:r w:rsidR="009969F5"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3D56" w14:textId="77777777" w:rsidR="005B355D" w:rsidRDefault="005B355D">
      <w:r>
        <w:separator/>
      </w:r>
    </w:p>
  </w:endnote>
  <w:endnote w:type="continuationSeparator" w:id="0">
    <w:p w14:paraId="723162EE" w14:textId="77777777" w:rsidR="005B355D" w:rsidRDefault="005B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CFA1" w14:textId="77777777" w:rsidR="005B355D" w:rsidRDefault="005B355D">
      <w:r>
        <w:separator/>
      </w:r>
    </w:p>
  </w:footnote>
  <w:footnote w:type="continuationSeparator" w:id="0">
    <w:p w14:paraId="32A83683" w14:textId="77777777" w:rsidR="005B355D" w:rsidRDefault="005B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466A6"/>
    <w:rsid w:val="0005386B"/>
    <w:rsid w:val="000B4F07"/>
    <w:rsid w:val="000C3800"/>
    <w:rsid w:val="000F739B"/>
    <w:rsid w:val="00156DFB"/>
    <w:rsid w:val="00191548"/>
    <w:rsid w:val="001973F4"/>
    <w:rsid w:val="001B60BC"/>
    <w:rsid w:val="001B7FE7"/>
    <w:rsid w:val="001D6F3F"/>
    <w:rsid w:val="001F039C"/>
    <w:rsid w:val="0021488A"/>
    <w:rsid w:val="002165AD"/>
    <w:rsid w:val="00237E27"/>
    <w:rsid w:val="00267213"/>
    <w:rsid w:val="00294621"/>
    <w:rsid w:val="002B07FF"/>
    <w:rsid w:val="0035180F"/>
    <w:rsid w:val="003A12B5"/>
    <w:rsid w:val="003F0874"/>
    <w:rsid w:val="00413740"/>
    <w:rsid w:val="004412CB"/>
    <w:rsid w:val="0048263E"/>
    <w:rsid w:val="004835D4"/>
    <w:rsid w:val="004A1D74"/>
    <w:rsid w:val="004A4768"/>
    <w:rsid w:val="004D0129"/>
    <w:rsid w:val="00540C9D"/>
    <w:rsid w:val="00571ABD"/>
    <w:rsid w:val="005B355D"/>
    <w:rsid w:val="005B3C82"/>
    <w:rsid w:val="00602D15"/>
    <w:rsid w:val="006611D9"/>
    <w:rsid w:val="0068098F"/>
    <w:rsid w:val="006952EB"/>
    <w:rsid w:val="0070244F"/>
    <w:rsid w:val="007844B0"/>
    <w:rsid w:val="008136EB"/>
    <w:rsid w:val="00860BE1"/>
    <w:rsid w:val="00875DA4"/>
    <w:rsid w:val="008A1012"/>
    <w:rsid w:val="00917EAE"/>
    <w:rsid w:val="009201B8"/>
    <w:rsid w:val="009969F5"/>
    <w:rsid w:val="00AE6673"/>
    <w:rsid w:val="00B00EA6"/>
    <w:rsid w:val="00B068E6"/>
    <w:rsid w:val="00B109B2"/>
    <w:rsid w:val="00B861A7"/>
    <w:rsid w:val="00BA5045"/>
    <w:rsid w:val="00BB1C71"/>
    <w:rsid w:val="00BF3B14"/>
    <w:rsid w:val="00C048FB"/>
    <w:rsid w:val="00C065BE"/>
    <w:rsid w:val="00C2505B"/>
    <w:rsid w:val="00C464FA"/>
    <w:rsid w:val="00D11F1F"/>
    <w:rsid w:val="00DC4497"/>
    <w:rsid w:val="00DC4535"/>
    <w:rsid w:val="00E365B1"/>
    <w:rsid w:val="00ED70E1"/>
    <w:rsid w:val="00EF16BE"/>
    <w:rsid w:val="00F24D1D"/>
    <w:rsid w:val="00F90ECD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667302"/>
    <w:rsid w:val="00A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2022-10-17T18:27:00Z</dcterms:created>
  <dcterms:modified xsi:type="dcterms:W3CDTF">2022-10-17T18:30:00Z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