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09E1D90F" w:rsidR="00571ABD" w:rsidRDefault="00D66403">
      <w:pPr>
        <w:pStyle w:val="Heading1"/>
      </w:pPr>
      <w:r>
        <w:t>liver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00D705F9" w:rsidR="00571ABD" w:rsidRPr="004A4768" w:rsidRDefault="001B67A4" w:rsidP="004A4768">
            <w:r>
              <w:t xml:space="preserve">Age </w:t>
            </w:r>
          </w:p>
        </w:tc>
        <w:tc>
          <w:tcPr>
            <w:tcW w:w="2070" w:type="dxa"/>
          </w:tcPr>
          <w:p w14:paraId="32E06A6C" w14:textId="4C2E5991" w:rsidR="00571ABD" w:rsidRDefault="009045EC" w:rsidP="003A12B5">
            <w:r>
              <w:t>6</w:t>
            </w:r>
            <w:r w:rsidR="002A5F8F">
              <w:t>3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32E20CB6" w:rsidR="00571ABD" w:rsidRDefault="009045EC">
            <w:r>
              <w:t xml:space="preserve">Gender </w:t>
            </w:r>
          </w:p>
        </w:tc>
        <w:tc>
          <w:tcPr>
            <w:tcW w:w="2070" w:type="dxa"/>
          </w:tcPr>
          <w:p w14:paraId="64834A1A" w14:textId="0967CB9E" w:rsidR="00571ABD" w:rsidRDefault="002A5F8F">
            <w:r>
              <w:t>1</w:t>
            </w:r>
          </w:p>
        </w:tc>
        <w:tc>
          <w:tcPr>
            <w:tcW w:w="2430" w:type="dxa"/>
          </w:tcPr>
          <w:p w14:paraId="1BBEBE49" w14:textId="186FCC18" w:rsidR="00571ABD" w:rsidRDefault="002A5F8F">
            <w:r>
              <w:t>Male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6D77B7CD" w:rsidR="00571ABD" w:rsidRPr="00ED70E1" w:rsidRDefault="009045EC">
            <w:r>
              <w:t xml:space="preserve">Total bilirubin </w:t>
            </w:r>
          </w:p>
        </w:tc>
        <w:tc>
          <w:tcPr>
            <w:tcW w:w="2070" w:type="dxa"/>
          </w:tcPr>
          <w:p w14:paraId="266FA880" w14:textId="74840120" w:rsidR="00ED70E1" w:rsidRDefault="002A5F8F">
            <w:r>
              <w:t>0.9</w:t>
            </w:r>
          </w:p>
        </w:tc>
        <w:tc>
          <w:tcPr>
            <w:tcW w:w="2430" w:type="dxa"/>
          </w:tcPr>
          <w:p w14:paraId="249FEE19" w14:textId="3AE613B6" w:rsidR="009940FD" w:rsidRDefault="00C951F6">
            <w:r>
              <w:t>Mg/dl</w:t>
            </w:r>
          </w:p>
        </w:tc>
      </w:tr>
      <w:tr w:rsidR="009940FD" w14:paraId="611573CA" w14:textId="77777777" w:rsidTr="00EF16BE">
        <w:tc>
          <w:tcPr>
            <w:tcW w:w="6300" w:type="dxa"/>
          </w:tcPr>
          <w:p w14:paraId="08DD7E43" w14:textId="2123927C" w:rsidR="009940FD" w:rsidRDefault="00A31F78">
            <w:r>
              <w:t>Direct bilirubin</w:t>
            </w:r>
          </w:p>
        </w:tc>
        <w:tc>
          <w:tcPr>
            <w:tcW w:w="2070" w:type="dxa"/>
          </w:tcPr>
          <w:p w14:paraId="344172CF" w14:textId="3C7A2A73" w:rsidR="009940FD" w:rsidRDefault="00A31F78">
            <w:r>
              <w:t xml:space="preserve">0.2 </w:t>
            </w:r>
          </w:p>
        </w:tc>
        <w:tc>
          <w:tcPr>
            <w:tcW w:w="2430" w:type="dxa"/>
          </w:tcPr>
          <w:p w14:paraId="4DDE37F4" w14:textId="0D6FEBEA" w:rsidR="009940FD" w:rsidRDefault="00A31F78">
            <w:r>
              <w:t>Mg/l</w:t>
            </w:r>
          </w:p>
        </w:tc>
      </w:tr>
      <w:tr w:rsidR="00571ABD" w14:paraId="451F894E" w14:textId="77777777" w:rsidTr="00EF16BE">
        <w:tc>
          <w:tcPr>
            <w:tcW w:w="6300" w:type="dxa"/>
          </w:tcPr>
          <w:p w14:paraId="4BC79426" w14:textId="0F6A4C56" w:rsidR="00571ABD" w:rsidRDefault="00C951F6">
            <w:r>
              <w:t>Alkaline phosphate</w:t>
            </w:r>
          </w:p>
        </w:tc>
        <w:tc>
          <w:tcPr>
            <w:tcW w:w="2070" w:type="dxa"/>
          </w:tcPr>
          <w:p w14:paraId="428B58A3" w14:textId="681B37AA" w:rsidR="00571ABD" w:rsidRDefault="00693F90">
            <w:r>
              <w:t>194</w:t>
            </w:r>
          </w:p>
        </w:tc>
        <w:tc>
          <w:tcPr>
            <w:tcW w:w="2430" w:type="dxa"/>
          </w:tcPr>
          <w:p w14:paraId="76D42F17" w14:textId="7F5D3A03" w:rsidR="00571ABD" w:rsidRDefault="00AF4530">
            <w:r>
              <w:t>IU/L</w:t>
            </w:r>
          </w:p>
        </w:tc>
      </w:tr>
      <w:tr w:rsidR="00571ABD" w14:paraId="6DE34218" w14:textId="77777777" w:rsidTr="00EF16BE">
        <w:tc>
          <w:tcPr>
            <w:tcW w:w="6300" w:type="dxa"/>
          </w:tcPr>
          <w:p w14:paraId="65E34A3A" w14:textId="4FFB92DD" w:rsidR="00571ABD" w:rsidRPr="00D02D5A" w:rsidRDefault="00D02D5A">
            <w:pPr>
              <w:rPr>
                <w:rFonts w:asciiTheme="majorHAnsi" w:hAnsiTheme="majorHAnsi"/>
              </w:rPr>
            </w:pPr>
            <w:r w:rsidRPr="00D02D5A">
              <w:rPr>
                <w:rFonts w:asciiTheme="majorHAnsi" w:hAnsiTheme="majorHAnsi"/>
                <w:color w:val="212529"/>
                <w:shd w:val="clear" w:color="auto" w:fill="FFFFFF"/>
              </w:rPr>
              <w:t>Alamine Aminotransferase</w:t>
            </w:r>
          </w:p>
        </w:tc>
        <w:tc>
          <w:tcPr>
            <w:tcW w:w="2070" w:type="dxa"/>
          </w:tcPr>
          <w:p w14:paraId="5BA38B8E" w14:textId="39A20153" w:rsidR="00571ABD" w:rsidRDefault="00693F90">
            <w:r>
              <w:t>52</w:t>
            </w:r>
          </w:p>
        </w:tc>
        <w:tc>
          <w:tcPr>
            <w:tcW w:w="2430" w:type="dxa"/>
          </w:tcPr>
          <w:p w14:paraId="2C2DA36C" w14:textId="0D3AF180" w:rsidR="00571ABD" w:rsidRDefault="00907A13">
            <w:r>
              <w:t>IU/L</w:t>
            </w:r>
          </w:p>
        </w:tc>
      </w:tr>
      <w:tr w:rsidR="00571ABD" w14:paraId="3AC06410" w14:textId="77777777" w:rsidTr="00EF16BE">
        <w:tc>
          <w:tcPr>
            <w:tcW w:w="6300" w:type="dxa"/>
          </w:tcPr>
          <w:p w14:paraId="426B8715" w14:textId="1306107C" w:rsidR="00571ABD" w:rsidRPr="00795DEA" w:rsidRDefault="00795DEA">
            <w:pPr>
              <w:rPr>
                <w:rFonts w:asciiTheme="majorHAnsi" w:hAnsiTheme="majorHAnsi"/>
              </w:rPr>
            </w:pPr>
            <w:r w:rsidRPr="00795DEA">
              <w:rPr>
                <w:rFonts w:asciiTheme="majorHAnsi" w:hAnsiTheme="majorHAnsi"/>
                <w:color w:val="212529"/>
                <w:shd w:val="clear" w:color="auto" w:fill="FFFFFF"/>
              </w:rPr>
              <w:t>Aspartate Aminotransferase</w:t>
            </w:r>
          </w:p>
        </w:tc>
        <w:tc>
          <w:tcPr>
            <w:tcW w:w="2070" w:type="dxa"/>
          </w:tcPr>
          <w:p w14:paraId="322A0DEA" w14:textId="0EED2140" w:rsidR="00571ABD" w:rsidRDefault="00693F90">
            <w:r>
              <w:t>45</w:t>
            </w:r>
          </w:p>
        </w:tc>
        <w:tc>
          <w:tcPr>
            <w:tcW w:w="2430" w:type="dxa"/>
          </w:tcPr>
          <w:p w14:paraId="1264A952" w14:textId="28667FC7" w:rsidR="00571ABD" w:rsidRDefault="00907A13">
            <w:r>
              <w:t>IU/L</w:t>
            </w:r>
          </w:p>
        </w:tc>
      </w:tr>
      <w:tr w:rsidR="00571ABD" w14:paraId="64E47BE1" w14:textId="77777777" w:rsidTr="00EF16BE">
        <w:tc>
          <w:tcPr>
            <w:tcW w:w="6300" w:type="dxa"/>
          </w:tcPr>
          <w:p w14:paraId="7AC3D5A3" w14:textId="45415E7A" w:rsidR="00571ABD" w:rsidRPr="0021488A" w:rsidRDefault="00B023D8" w:rsidP="003A12B5">
            <w:pPr>
              <w:pStyle w:val="Heading3"/>
              <w:outlineLvl w:val="2"/>
            </w:pPr>
            <w:r>
              <w:rPr>
                <w:color w:val="212529"/>
                <w:shd w:val="clear" w:color="auto" w:fill="FFFFFF"/>
              </w:rPr>
              <w:t xml:space="preserve">Total proteins </w:t>
            </w:r>
          </w:p>
        </w:tc>
        <w:tc>
          <w:tcPr>
            <w:tcW w:w="2070" w:type="dxa"/>
          </w:tcPr>
          <w:p w14:paraId="45E7CBCC" w14:textId="2967C0A4" w:rsidR="00571ABD" w:rsidRPr="009969F5" w:rsidRDefault="00693F90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430" w:type="dxa"/>
          </w:tcPr>
          <w:p w14:paraId="68822C25" w14:textId="76F8D3F1" w:rsidR="00571ABD" w:rsidRPr="00294621" w:rsidRDefault="00907A13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g/dl</w:t>
            </w: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20499A6B" w:rsidR="0070244F" w:rsidRDefault="00AF4530" w:rsidP="0070244F">
            <w:r>
              <w:t xml:space="preserve">Albumin and globulin ratio </w:t>
            </w:r>
          </w:p>
        </w:tc>
        <w:tc>
          <w:tcPr>
            <w:tcW w:w="2070" w:type="dxa"/>
          </w:tcPr>
          <w:p w14:paraId="1153ED98" w14:textId="05A9ECC5" w:rsidR="0070244F" w:rsidRDefault="000A2A0A" w:rsidP="0070244F">
            <w:r>
              <w:t>1.85</w:t>
            </w:r>
          </w:p>
        </w:tc>
        <w:tc>
          <w:tcPr>
            <w:tcW w:w="2430" w:type="dxa"/>
          </w:tcPr>
          <w:p w14:paraId="5BCE99FD" w14:textId="1F2B2485" w:rsidR="0070244F" w:rsidRDefault="00085BF9" w:rsidP="0070244F">
            <w:r>
              <w:t>a/g ratio</w:t>
            </w:r>
          </w:p>
        </w:tc>
      </w:tr>
      <w:tr w:rsidR="0070244F" w14:paraId="10DE1E21" w14:textId="77777777" w:rsidTr="00EF16BE">
        <w:tc>
          <w:tcPr>
            <w:tcW w:w="6300" w:type="dxa"/>
          </w:tcPr>
          <w:p w14:paraId="6719095C" w14:textId="54E63754" w:rsidR="0070244F" w:rsidRDefault="0070244F" w:rsidP="0070244F"/>
        </w:tc>
        <w:tc>
          <w:tcPr>
            <w:tcW w:w="2070" w:type="dxa"/>
          </w:tcPr>
          <w:p w14:paraId="4688F0BA" w14:textId="1EE580A3" w:rsidR="0070244F" w:rsidRDefault="0070244F" w:rsidP="0070244F"/>
        </w:tc>
        <w:tc>
          <w:tcPr>
            <w:tcW w:w="2430" w:type="dxa"/>
          </w:tcPr>
          <w:p w14:paraId="0E87F567" w14:textId="6BEEB8D8" w:rsidR="0070244F" w:rsidRDefault="0070244F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74DAC9F2" w:rsidR="00571ABD" w:rsidRDefault="009969F5">
      <w:r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3D56" w14:textId="77777777" w:rsidR="005B355D" w:rsidRDefault="005B355D">
      <w:r>
        <w:separator/>
      </w:r>
    </w:p>
  </w:endnote>
  <w:endnote w:type="continuationSeparator" w:id="0">
    <w:p w14:paraId="723162EE" w14:textId="77777777" w:rsidR="005B355D" w:rsidRDefault="005B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CFA1" w14:textId="77777777" w:rsidR="005B355D" w:rsidRDefault="005B355D">
      <w:r>
        <w:separator/>
      </w:r>
    </w:p>
  </w:footnote>
  <w:footnote w:type="continuationSeparator" w:id="0">
    <w:p w14:paraId="32A83683" w14:textId="77777777" w:rsidR="005B355D" w:rsidRDefault="005B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466A6"/>
    <w:rsid w:val="0005386B"/>
    <w:rsid w:val="00085BF9"/>
    <w:rsid w:val="000A2A0A"/>
    <w:rsid w:val="000B4F07"/>
    <w:rsid w:val="000C3800"/>
    <w:rsid w:val="000E0117"/>
    <w:rsid w:val="000F739B"/>
    <w:rsid w:val="00114645"/>
    <w:rsid w:val="00156DFB"/>
    <w:rsid w:val="00191548"/>
    <w:rsid w:val="001973F4"/>
    <w:rsid w:val="001B60BC"/>
    <w:rsid w:val="001B67A4"/>
    <w:rsid w:val="001B7FE7"/>
    <w:rsid w:val="001D6F3F"/>
    <w:rsid w:val="001F039C"/>
    <w:rsid w:val="0021488A"/>
    <w:rsid w:val="002165AD"/>
    <w:rsid w:val="00237E27"/>
    <w:rsid w:val="002553F8"/>
    <w:rsid w:val="00267213"/>
    <w:rsid w:val="00294621"/>
    <w:rsid w:val="002A5F8F"/>
    <w:rsid w:val="002B07FF"/>
    <w:rsid w:val="0035180F"/>
    <w:rsid w:val="003A12B5"/>
    <w:rsid w:val="003F0874"/>
    <w:rsid w:val="00413740"/>
    <w:rsid w:val="004412CB"/>
    <w:rsid w:val="0048263E"/>
    <w:rsid w:val="004835D4"/>
    <w:rsid w:val="00484EE4"/>
    <w:rsid w:val="004A1D74"/>
    <w:rsid w:val="004A4768"/>
    <w:rsid w:val="004D0129"/>
    <w:rsid w:val="00540C9D"/>
    <w:rsid w:val="00567B8F"/>
    <w:rsid w:val="00571ABD"/>
    <w:rsid w:val="005B355D"/>
    <w:rsid w:val="005B3C82"/>
    <w:rsid w:val="00602D15"/>
    <w:rsid w:val="006611D9"/>
    <w:rsid w:val="0068098F"/>
    <w:rsid w:val="00693F90"/>
    <w:rsid w:val="006952EB"/>
    <w:rsid w:val="006F66F8"/>
    <w:rsid w:val="0070244F"/>
    <w:rsid w:val="007844B0"/>
    <w:rsid w:val="00795DEA"/>
    <w:rsid w:val="007F4B13"/>
    <w:rsid w:val="008136EB"/>
    <w:rsid w:val="00860BE1"/>
    <w:rsid w:val="00875DA4"/>
    <w:rsid w:val="008A1012"/>
    <w:rsid w:val="009045EC"/>
    <w:rsid w:val="00907A13"/>
    <w:rsid w:val="00917EAE"/>
    <w:rsid w:val="009201B8"/>
    <w:rsid w:val="00981E0D"/>
    <w:rsid w:val="009940FD"/>
    <w:rsid w:val="009969F5"/>
    <w:rsid w:val="00A31F78"/>
    <w:rsid w:val="00AE6673"/>
    <w:rsid w:val="00AF4530"/>
    <w:rsid w:val="00B00EA6"/>
    <w:rsid w:val="00B023D8"/>
    <w:rsid w:val="00B068E6"/>
    <w:rsid w:val="00B109B2"/>
    <w:rsid w:val="00B861A7"/>
    <w:rsid w:val="00BA5045"/>
    <w:rsid w:val="00BB1C71"/>
    <w:rsid w:val="00BF3B14"/>
    <w:rsid w:val="00C048FB"/>
    <w:rsid w:val="00C065BE"/>
    <w:rsid w:val="00C21878"/>
    <w:rsid w:val="00C2505B"/>
    <w:rsid w:val="00C464FA"/>
    <w:rsid w:val="00C951F6"/>
    <w:rsid w:val="00D02D5A"/>
    <w:rsid w:val="00D11F1F"/>
    <w:rsid w:val="00D44A5E"/>
    <w:rsid w:val="00D66403"/>
    <w:rsid w:val="00DC4497"/>
    <w:rsid w:val="00DC4535"/>
    <w:rsid w:val="00DD20AF"/>
    <w:rsid w:val="00DE1CC7"/>
    <w:rsid w:val="00E35251"/>
    <w:rsid w:val="00E365B1"/>
    <w:rsid w:val="00ED0EDC"/>
    <w:rsid w:val="00ED70E1"/>
    <w:rsid w:val="00EF16BE"/>
    <w:rsid w:val="00F24D1D"/>
    <w:rsid w:val="00F90ECD"/>
    <w:rsid w:val="00FE6DA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667302"/>
    <w:rsid w:val="00A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2022-10-17T18:48:00Z</dcterms:created>
  <dcterms:modified xsi:type="dcterms:W3CDTF">2022-10-17T18:51:00Z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