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763693BB" w:rsidR="00571ABD" w:rsidRDefault="00484EE4">
      <w:pPr>
        <w:pStyle w:val="Heading1"/>
      </w:pPr>
      <w:r>
        <w:t>Diabetes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5D49DC18" w:rsidR="00571ABD" w:rsidRPr="004A4768" w:rsidRDefault="00484EE4" w:rsidP="004A4768">
            <w:r>
              <w:t>No of pregnancies</w:t>
            </w:r>
          </w:p>
        </w:tc>
        <w:tc>
          <w:tcPr>
            <w:tcW w:w="2070" w:type="dxa"/>
          </w:tcPr>
          <w:p w14:paraId="32E06A6C" w14:textId="27182FC2" w:rsidR="00571ABD" w:rsidRDefault="00567B8F" w:rsidP="003A12B5">
            <w:r>
              <w:t>1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03566C95" w:rsidR="00571ABD" w:rsidRDefault="00ED0EDC">
            <w:r>
              <w:t>Glucose level</w:t>
            </w:r>
          </w:p>
        </w:tc>
        <w:tc>
          <w:tcPr>
            <w:tcW w:w="2070" w:type="dxa"/>
          </w:tcPr>
          <w:p w14:paraId="64834A1A" w14:textId="0449FDF9" w:rsidR="00571ABD" w:rsidRDefault="00567B8F">
            <w:r>
              <w:t>89</w:t>
            </w:r>
          </w:p>
        </w:tc>
        <w:tc>
          <w:tcPr>
            <w:tcW w:w="2430" w:type="dxa"/>
          </w:tcPr>
          <w:p w14:paraId="1BBEBE49" w14:textId="10EBF7BB" w:rsidR="00571ABD" w:rsidRDefault="00D44A5E">
            <w:r>
              <w:t>Mg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5C04420F" w:rsidR="00571ABD" w:rsidRPr="00ED70E1" w:rsidRDefault="00D44A5E">
            <w:r>
              <w:t>Current blood pressure</w:t>
            </w:r>
          </w:p>
        </w:tc>
        <w:tc>
          <w:tcPr>
            <w:tcW w:w="2070" w:type="dxa"/>
          </w:tcPr>
          <w:p w14:paraId="266FA880" w14:textId="2B2CB610" w:rsidR="00ED70E1" w:rsidRDefault="00567B8F">
            <w:r>
              <w:t>66</w:t>
            </w:r>
          </w:p>
        </w:tc>
        <w:tc>
          <w:tcPr>
            <w:tcW w:w="2430" w:type="dxa"/>
          </w:tcPr>
          <w:p w14:paraId="249FEE19" w14:textId="40978F80" w:rsidR="00571ABD" w:rsidRDefault="00571ABD"/>
        </w:tc>
      </w:tr>
      <w:tr w:rsidR="00571ABD" w14:paraId="451F894E" w14:textId="77777777" w:rsidTr="00EF16BE">
        <w:tc>
          <w:tcPr>
            <w:tcW w:w="6300" w:type="dxa"/>
          </w:tcPr>
          <w:p w14:paraId="4BC79426" w14:textId="2EF6FE52" w:rsidR="00571ABD" w:rsidRDefault="00FF0316">
            <w:r>
              <w:t>Skin thickness</w:t>
            </w:r>
          </w:p>
        </w:tc>
        <w:tc>
          <w:tcPr>
            <w:tcW w:w="2070" w:type="dxa"/>
          </w:tcPr>
          <w:p w14:paraId="428B58A3" w14:textId="60FEAF12" w:rsidR="00571ABD" w:rsidRDefault="000E0117">
            <w:r>
              <w:t>23</w:t>
            </w:r>
          </w:p>
        </w:tc>
        <w:tc>
          <w:tcPr>
            <w:tcW w:w="2430" w:type="dxa"/>
          </w:tcPr>
          <w:p w14:paraId="76D42F17" w14:textId="480E1C9A" w:rsidR="00571ABD" w:rsidRDefault="00571ABD"/>
        </w:tc>
      </w:tr>
      <w:tr w:rsidR="00571ABD" w14:paraId="6DE34218" w14:textId="77777777" w:rsidTr="00EF16BE">
        <w:tc>
          <w:tcPr>
            <w:tcW w:w="6300" w:type="dxa"/>
          </w:tcPr>
          <w:p w14:paraId="65E34A3A" w14:textId="4E322315" w:rsidR="00571ABD" w:rsidRDefault="006F66F8">
            <w:r>
              <w:t xml:space="preserve">Insulin </w:t>
            </w:r>
          </w:p>
        </w:tc>
        <w:tc>
          <w:tcPr>
            <w:tcW w:w="2070" w:type="dxa"/>
          </w:tcPr>
          <w:p w14:paraId="5BA38B8E" w14:textId="1BF65848" w:rsidR="00571ABD" w:rsidRDefault="000E0117">
            <w:r>
              <w:t>94</w:t>
            </w:r>
          </w:p>
        </w:tc>
        <w:tc>
          <w:tcPr>
            <w:tcW w:w="2430" w:type="dxa"/>
          </w:tcPr>
          <w:p w14:paraId="2C2DA36C" w14:textId="7478C4C7" w:rsidR="00571ABD" w:rsidRDefault="00571ABD"/>
        </w:tc>
      </w:tr>
      <w:tr w:rsidR="00571ABD" w14:paraId="3AC06410" w14:textId="77777777" w:rsidTr="00EF16BE">
        <w:tc>
          <w:tcPr>
            <w:tcW w:w="6300" w:type="dxa"/>
          </w:tcPr>
          <w:p w14:paraId="426B8715" w14:textId="4FFB34E4" w:rsidR="00571ABD" w:rsidRDefault="006F66F8">
            <w:r>
              <w:t>Body mass index</w:t>
            </w:r>
          </w:p>
        </w:tc>
        <w:tc>
          <w:tcPr>
            <w:tcW w:w="2070" w:type="dxa"/>
          </w:tcPr>
          <w:p w14:paraId="322A0DEA" w14:textId="2841C2C8" w:rsidR="00571ABD" w:rsidRDefault="000E0117">
            <w:r>
              <w:t>28.1</w:t>
            </w:r>
          </w:p>
        </w:tc>
        <w:tc>
          <w:tcPr>
            <w:tcW w:w="2430" w:type="dxa"/>
          </w:tcPr>
          <w:p w14:paraId="1264A952" w14:textId="11ECF37D" w:rsidR="00571ABD" w:rsidRDefault="00571ABD"/>
        </w:tc>
      </w:tr>
      <w:tr w:rsidR="00571ABD" w14:paraId="64E47BE1" w14:textId="77777777" w:rsidTr="00EF16BE">
        <w:tc>
          <w:tcPr>
            <w:tcW w:w="6300" w:type="dxa"/>
          </w:tcPr>
          <w:p w14:paraId="7AC3D5A3" w14:textId="35E03736" w:rsidR="00571ABD" w:rsidRPr="0021488A" w:rsidRDefault="00C21878" w:rsidP="003A12B5">
            <w:pPr>
              <w:pStyle w:val="Heading3"/>
              <w:outlineLvl w:val="2"/>
            </w:pPr>
            <w:r>
              <w:rPr>
                <w:color w:val="212529"/>
                <w:shd w:val="clear" w:color="auto" w:fill="FFFFFF"/>
              </w:rPr>
              <w:t>Diabetes pedigree function</w:t>
            </w:r>
          </w:p>
        </w:tc>
        <w:tc>
          <w:tcPr>
            <w:tcW w:w="2070" w:type="dxa"/>
          </w:tcPr>
          <w:p w14:paraId="45E7CBCC" w14:textId="3BC096D2" w:rsidR="00571ABD" w:rsidRPr="009969F5" w:rsidRDefault="000E0117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0.167</w:t>
            </w:r>
          </w:p>
        </w:tc>
        <w:tc>
          <w:tcPr>
            <w:tcW w:w="2430" w:type="dxa"/>
          </w:tcPr>
          <w:p w14:paraId="68822C25" w14:textId="05F9980C" w:rsidR="00571ABD" w:rsidRPr="00294621" w:rsidRDefault="00571ABD" w:rsidP="003A12B5">
            <w:pPr>
              <w:pStyle w:val="Heading3"/>
              <w:outlineLvl w:val="2"/>
              <w:rPr>
                <w:color w:val="auto"/>
              </w:rPr>
            </w:pP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671F196A" w:rsidR="0070244F" w:rsidRDefault="007F4B13" w:rsidP="0070244F">
            <w:r>
              <w:t>Age</w:t>
            </w:r>
          </w:p>
        </w:tc>
        <w:tc>
          <w:tcPr>
            <w:tcW w:w="2070" w:type="dxa"/>
          </w:tcPr>
          <w:p w14:paraId="1153ED98" w14:textId="60480504" w:rsidR="0070244F" w:rsidRDefault="002553F8" w:rsidP="0070244F">
            <w:r>
              <w:t>21</w:t>
            </w:r>
          </w:p>
        </w:tc>
        <w:tc>
          <w:tcPr>
            <w:tcW w:w="2430" w:type="dxa"/>
          </w:tcPr>
          <w:p w14:paraId="5BCE99FD" w14:textId="35DB8CAF" w:rsidR="0070244F" w:rsidRDefault="0070244F" w:rsidP="0070244F"/>
        </w:tc>
      </w:tr>
      <w:tr w:rsidR="0070244F" w14:paraId="10DE1E21" w14:textId="77777777" w:rsidTr="00EF16BE">
        <w:tc>
          <w:tcPr>
            <w:tcW w:w="6300" w:type="dxa"/>
          </w:tcPr>
          <w:p w14:paraId="6719095C" w14:textId="54E63754" w:rsidR="0070244F" w:rsidRDefault="0070244F" w:rsidP="0070244F"/>
        </w:tc>
        <w:tc>
          <w:tcPr>
            <w:tcW w:w="2070" w:type="dxa"/>
          </w:tcPr>
          <w:p w14:paraId="4688F0BA" w14:textId="1EE580A3" w:rsidR="0070244F" w:rsidRDefault="0070244F" w:rsidP="0070244F"/>
        </w:tc>
        <w:tc>
          <w:tcPr>
            <w:tcW w:w="2430" w:type="dxa"/>
          </w:tcPr>
          <w:p w14:paraId="0E87F567" w14:textId="6BEEB8D8" w:rsidR="0070244F" w:rsidRDefault="0070244F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76CB90D0" w:rsidR="00571ABD" w:rsidRDefault="002553F8">
      <w:r>
        <w:t xml:space="preserve">Not </w:t>
      </w:r>
      <w:r w:rsidR="009969F5"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3D56" w14:textId="77777777" w:rsidR="005B355D" w:rsidRDefault="005B355D">
      <w:r>
        <w:separator/>
      </w:r>
    </w:p>
  </w:endnote>
  <w:endnote w:type="continuationSeparator" w:id="0">
    <w:p w14:paraId="723162EE" w14:textId="77777777" w:rsidR="005B355D" w:rsidRDefault="005B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CFA1" w14:textId="77777777" w:rsidR="005B355D" w:rsidRDefault="005B355D">
      <w:r>
        <w:separator/>
      </w:r>
    </w:p>
  </w:footnote>
  <w:footnote w:type="continuationSeparator" w:id="0">
    <w:p w14:paraId="32A83683" w14:textId="77777777" w:rsidR="005B355D" w:rsidRDefault="005B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466A6"/>
    <w:rsid w:val="0005386B"/>
    <w:rsid w:val="000B4F07"/>
    <w:rsid w:val="000C3800"/>
    <w:rsid w:val="000E0117"/>
    <w:rsid w:val="000F739B"/>
    <w:rsid w:val="00114645"/>
    <w:rsid w:val="00156DFB"/>
    <w:rsid w:val="00191548"/>
    <w:rsid w:val="001973F4"/>
    <w:rsid w:val="001B60BC"/>
    <w:rsid w:val="001B7FE7"/>
    <w:rsid w:val="001D6F3F"/>
    <w:rsid w:val="001F039C"/>
    <w:rsid w:val="0021488A"/>
    <w:rsid w:val="002165AD"/>
    <w:rsid w:val="00237E27"/>
    <w:rsid w:val="002553F8"/>
    <w:rsid w:val="00267213"/>
    <w:rsid w:val="00294621"/>
    <w:rsid w:val="002B07FF"/>
    <w:rsid w:val="0035180F"/>
    <w:rsid w:val="003A12B5"/>
    <w:rsid w:val="003F0874"/>
    <w:rsid w:val="00413740"/>
    <w:rsid w:val="004412CB"/>
    <w:rsid w:val="0048263E"/>
    <w:rsid w:val="004835D4"/>
    <w:rsid w:val="00484EE4"/>
    <w:rsid w:val="004A1D74"/>
    <w:rsid w:val="004A4768"/>
    <w:rsid w:val="004D0129"/>
    <w:rsid w:val="00540C9D"/>
    <w:rsid w:val="00567B8F"/>
    <w:rsid w:val="00571ABD"/>
    <w:rsid w:val="005B355D"/>
    <w:rsid w:val="005B3C82"/>
    <w:rsid w:val="00602D15"/>
    <w:rsid w:val="006611D9"/>
    <w:rsid w:val="0068098F"/>
    <w:rsid w:val="006952EB"/>
    <w:rsid w:val="006F66F8"/>
    <w:rsid w:val="0070244F"/>
    <w:rsid w:val="007844B0"/>
    <w:rsid w:val="007F4B13"/>
    <w:rsid w:val="008136EB"/>
    <w:rsid w:val="00860BE1"/>
    <w:rsid w:val="00875DA4"/>
    <w:rsid w:val="008A1012"/>
    <w:rsid w:val="00917EAE"/>
    <w:rsid w:val="009201B8"/>
    <w:rsid w:val="009969F5"/>
    <w:rsid w:val="00AE6673"/>
    <w:rsid w:val="00B00EA6"/>
    <w:rsid w:val="00B068E6"/>
    <w:rsid w:val="00B109B2"/>
    <w:rsid w:val="00B861A7"/>
    <w:rsid w:val="00BA5045"/>
    <w:rsid w:val="00BB1C71"/>
    <w:rsid w:val="00BF3B14"/>
    <w:rsid w:val="00C048FB"/>
    <w:rsid w:val="00C065BE"/>
    <w:rsid w:val="00C21878"/>
    <w:rsid w:val="00C2505B"/>
    <w:rsid w:val="00C464FA"/>
    <w:rsid w:val="00D11F1F"/>
    <w:rsid w:val="00D44A5E"/>
    <w:rsid w:val="00DC4497"/>
    <w:rsid w:val="00DC4535"/>
    <w:rsid w:val="00DD20AF"/>
    <w:rsid w:val="00E365B1"/>
    <w:rsid w:val="00ED0EDC"/>
    <w:rsid w:val="00ED70E1"/>
    <w:rsid w:val="00EF16BE"/>
    <w:rsid w:val="00F24D1D"/>
    <w:rsid w:val="00F90ECD"/>
    <w:rsid w:val="00FE6DA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667302"/>
    <w:rsid w:val="00A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2022-10-17T18:38:00Z</dcterms:created>
  <dcterms:modified xsi:type="dcterms:W3CDTF">2022-10-17T18:40:00Z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